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7496" w14:textId="77777777" w:rsidR="004F5DDE" w:rsidRDefault="004F5DDE" w:rsidP="004F5DD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99C72C8" wp14:editId="51EC0F3D">
            <wp:extent cx="1938129" cy="226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44" cy="22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A2B" w14:textId="77777777" w:rsidR="004F5DDE" w:rsidRDefault="004F5DDE" w:rsidP="004F5DDE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Universidad de Guayaquil</w:t>
      </w:r>
    </w:p>
    <w:p w14:paraId="624E47D8" w14:textId="77777777" w:rsidR="004F5DDE" w:rsidRDefault="004F5DDE" w:rsidP="004F5DDE">
      <w:pPr>
        <w:pStyle w:val="NoSpacing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</w:rPr>
        <w:t>Facultad de Ciencias Matemáticas</w:t>
      </w:r>
      <w:r>
        <w:rPr>
          <w:b/>
          <w:bCs/>
          <w:sz w:val="28"/>
          <w:szCs w:val="28"/>
          <w:lang w:val="es-EC"/>
        </w:rPr>
        <w:t xml:space="preserve"> y Físicas</w:t>
      </w:r>
    </w:p>
    <w:p w14:paraId="70271A75" w14:textId="77777777" w:rsidR="004F5DDE" w:rsidRDefault="004F5DDE" w:rsidP="004F5DDE">
      <w:pPr>
        <w:pStyle w:val="NoSpacing"/>
        <w:rPr>
          <w:b/>
          <w:bCs/>
        </w:rPr>
      </w:pPr>
      <w:r>
        <w:rPr>
          <w:b/>
          <w:bCs/>
        </w:rPr>
        <w:t>Carrera de Ingeniería en Software</w:t>
      </w:r>
    </w:p>
    <w:p w14:paraId="272EF769" w14:textId="77777777" w:rsidR="004F5DDE" w:rsidRDefault="004F5DDE" w:rsidP="004F5DDE">
      <w:pPr>
        <w:pStyle w:val="NoSpacing"/>
      </w:pPr>
    </w:p>
    <w:p w14:paraId="4FD64931" w14:textId="0BB1A605" w:rsidR="004F5DDE" w:rsidRDefault="007D54DD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Integrantes</w:t>
      </w:r>
    </w:p>
    <w:p w14:paraId="6AC2B2AB" w14:textId="0A8554FF" w:rsidR="004F5DDE" w:rsidRDefault="004F5DDE" w:rsidP="004F5DDE">
      <w:pPr>
        <w:pStyle w:val="NoSpacing"/>
        <w:rPr>
          <w:lang w:val="es-EC"/>
        </w:rPr>
      </w:pPr>
      <w:r>
        <w:rPr>
          <w:lang w:val="es-EC"/>
        </w:rPr>
        <w:t xml:space="preserve">Palacios </w:t>
      </w:r>
      <w:proofErr w:type="spellStart"/>
      <w:r>
        <w:rPr>
          <w:lang w:val="es-EC"/>
        </w:rPr>
        <w:t>Tutiven</w:t>
      </w:r>
      <w:proofErr w:type="spellEnd"/>
      <w:r w:rsidR="007D54DD">
        <w:rPr>
          <w:lang w:val="es-EC"/>
        </w:rPr>
        <w:t xml:space="preserve"> John Andrés</w:t>
      </w:r>
    </w:p>
    <w:p w14:paraId="381A79F4" w14:textId="5DBB60AB" w:rsidR="004A138D" w:rsidRDefault="004A138D" w:rsidP="004F5DDE">
      <w:pPr>
        <w:pStyle w:val="NoSpacing"/>
        <w:rPr>
          <w:lang w:val="es-EC"/>
        </w:rPr>
      </w:pPr>
      <w:r>
        <w:rPr>
          <w:lang w:val="es-EC"/>
        </w:rPr>
        <w:t>Álava Fariño Bryan Javier</w:t>
      </w:r>
    </w:p>
    <w:p w14:paraId="3FA3D092" w14:textId="0AF10A1A" w:rsidR="004A138D" w:rsidRDefault="004A138D" w:rsidP="004A138D">
      <w:pPr>
        <w:pStyle w:val="NoSpacing"/>
        <w:rPr>
          <w:lang w:val="es-EC"/>
        </w:rPr>
      </w:pPr>
      <w:r>
        <w:rPr>
          <w:lang w:val="es-EC"/>
        </w:rPr>
        <w:t>Villamar Plúas Eileen Franchesca</w:t>
      </w:r>
    </w:p>
    <w:p w14:paraId="7582A823" w14:textId="6678F7C7" w:rsidR="007D54DD" w:rsidRDefault="002D78CB" w:rsidP="004F5DDE">
      <w:pPr>
        <w:pStyle w:val="NoSpacing"/>
        <w:rPr>
          <w:lang w:val="es-EC"/>
        </w:rPr>
      </w:pPr>
      <w:r>
        <w:rPr>
          <w:lang w:val="es-EC"/>
        </w:rPr>
        <w:t>Lozano Portilla Anthony</w:t>
      </w:r>
      <w:r w:rsidR="004A138D">
        <w:rPr>
          <w:lang w:val="es-EC"/>
        </w:rPr>
        <w:t xml:space="preserve"> Josué</w:t>
      </w:r>
    </w:p>
    <w:p w14:paraId="4A4D2A1B" w14:textId="77777777" w:rsidR="004F5DDE" w:rsidRDefault="004F5DDE" w:rsidP="004F5DDE">
      <w:pPr>
        <w:pStyle w:val="NoSpacing"/>
      </w:pPr>
    </w:p>
    <w:p w14:paraId="0D551B70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Tema</w:t>
      </w:r>
    </w:p>
    <w:p w14:paraId="150A520F" w14:textId="7768714C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Proyecto Desarrollo de Aplicaciones Web</w:t>
      </w:r>
    </w:p>
    <w:p w14:paraId="47FAD008" w14:textId="77777777" w:rsidR="004F5DDE" w:rsidRDefault="004F5DDE" w:rsidP="004F5DDE">
      <w:pPr>
        <w:pStyle w:val="NoSpacing"/>
        <w:rPr>
          <w:lang w:val="es-EC"/>
        </w:rPr>
      </w:pPr>
    </w:p>
    <w:p w14:paraId="7C0BA0CA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Materia</w:t>
      </w:r>
    </w:p>
    <w:p w14:paraId="3E06F7EF" w14:textId="6D467EEF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Desarrollo de Aplicaciones Web</w:t>
      </w:r>
    </w:p>
    <w:p w14:paraId="44808D96" w14:textId="095ED3A5" w:rsidR="007D54DD" w:rsidRDefault="007D54DD" w:rsidP="004F5DDE">
      <w:pPr>
        <w:pStyle w:val="NoSpacing"/>
        <w:rPr>
          <w:lang w:val="es-EC"/>
        </w:rPr>
      </w:pPr>
    </w:p>
    <w:p w14:paraId="1E8A119E" w14:textId="77777777" w:rsidR="00063498" w:rsidRDefault="00063498" w:rsidP="000A5879">
      <w:pPr>
        <w:pStyle w:val="Heading1"/>
        <w:rPr>
          <w:lang w:val="es-EC"/>
        </w:rPr>
        <w:sectPr w:rsidR="00063498" w:rsidSect="008C3B34">
          <w:pgSz w:w="12240" w:h="15840"/>
          <w:pgMar w:top="1440" w:right="1440" w:bottom="1440" w:left="1440" w:header="720" w:footer="720" w:gutter="0"/>
          <w:pgBorders w:offsetFrom="page">
            <w:top w:val="dotDash" w:sz="6" w:space="24" w:color="auto"/>
            <w:left w:val="dotDash" w:sz="6" w:space="24" w:color="auto"/>
            <w:bottom w:val="dotDash" w:sz="6" w:space="24" w:color="auto"/>
            <w:right w:val="dotDash" w:sz="6" w:space="24" w:color="auto"/>
          </w:pgBorders>
          <w:cols w:space="720"/>
          <w:docGrid w:linePitch="360"/>
        </w:sectPr>
      </w:pPr>
    </w:p>
    <w:p w14:paraId="47E7EEC6" w14:textId="7A79A023" w:rsidR="00696577" w:rsidRDefault="00063498" w:rsidP="00063498">
      <w:pPr>
        <w:pStyle w:val="Heading1"/>
        <w:rPr>
          <w:lang w:val="es-EC"/>
        </w:rPr>
      </w:pPr>
      <w:r>
        <w:rPr>
          <w:lang w:val="es-EC"/>
        </w:rPr>
        <w:lastRenderedPageBreak/>
        <w:t>Validación</w:t>
      </w:r>
    </w:p>
    <w:p w14:paraId="411C6C75" w14:textId="467DFFFB" w:rsidR="00063498" w:rsidRPr="00063498" w:rsidRDefault="00063498" w:rsidP="00063498">
      <w:pPr>
        <w:pStyle w:val="Heading2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4523E8" wp14:editId="22719A49">
            <wp:simplePos x="0" y="0"/>
            <wp:positionH relativeFrom="margin">
              <wp:posOffset>0</wp:posOffset>
            </wp:positionH>
            <wp:positionV relativeFrom="margin">
              <wp:posOffset>1030670</wp:posOffset>
            </wp:positionV>
            <wp:extent cx="8229600" cy="46266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s-EC"/>
        </w:rPr>
        <w:t>Index</w:t>
      </w:r>
      <w:proofErr w:type="spellEnd"/>
    </w:p>
    <w:p w14:paraId="1C2E47F8" w14:textId="77777777" w:rsidR="00063498" w:rsidRDefault="00063498" w:rsidP="00063498">
      <w:pPr>
        <w:ind w:firstLine="0"/>
        <w:rPr>
          <w:lang w:val="es-EC"/>
        </w:rPr>
      </w:pPr>
    </w:p>
    <w:p w14:paraId="7B78E2D0" w14:textId="0AB62E22" w:rsidR="00C1733E" w:rsidRDefault="00063498" w:rsidP="00063498">
      <w:pPr>
        <w:pStyle w:val="Heading2"/>
        <w:rPr>
          <w:lang w:val="es-EC"/>
        </w:rPr>
      </w:pPr>
      <w:r>
        <w:rPr>
          <w:lang w:val="es-EC"/>
        </w:rPr>
        <w:lastRenderedPageBreak/>
        <w:t>Afiliados</w:t>
      </w:r>
    </w:p>
    <w:p w14:paraId="0D670D1A" w14:textId="6A2AE465" w:rsidR="00063498" w:rsidRPr="00063498" w:rsidRDefault="00063498" w:rsidP="00063498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88DC5F" wp14:editId="543D1A32">
            <wp:simplePos x="1355834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5D327" w14:textId="6CA258EE" w:rsidR="00C1733E" w:rsidRDefault="00C1733E" w:rsidP="00951305">
      <w:pPr>
        <w:rPr>
          <w:b/>
          <w:lang w:val="es-EC"/>
        </w:rPr>
      </w:pPr>
    </w:p>
    <w:p w14:paraId="2B3A9388" w14:textId="013A7FA2" w:rsidR="00C1733E" w:rsidRDefault="00C1733E" w:rsidP="00951305">
      <w:pPr>
        <w:rPr>
          <w:b/>
          <w:lang w:val="es-EC"/>
        </w:rPr>
      </w:pPr>
    </w:p>
    <w:p w14:paraId="20801FCC" w14:textId="1F60C920" w:rsidR="00063498" w:rsidRDefault="00063498" w:rsidP="00063498">
      <w:pPr>
        <w:pStyle w:val="Heading2"/>
        <w:rPr>
          <w:lang w:val="es-EC"/>
        </w:rPr>
      </w:pPr>
      <w:r>
        <w:rPr>
          <w:lang w:val="es-EC"/>
        </w:rPr>
        <w:lastRenderedPageBreak/>
        <w:t>Catálogo</w:t>
      </w:r>
    </w:p>
    <w:p w14:paraId="4D8E0D81" w14:textId="64981050" w:rsidR="00063498" w:rsidRDefault="00063498" w:rsidP="00063498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B6A7F4" wp14:editId="6BC89C47">
            <wp:simplePos x="1355834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2E4E" w14:textId="4265EB33" w:rsidR="00063498" w:rsidRDefault="00063498" w:rsidP="00063498">
      <w:pPr>
        <w:rPr>
          <w:lang w:val="es-EC"/>
        </w:rPr>
      </w:pPr>
    </w:p>
    <w:p w14:paraId="1A0B2C3D" w14:textId="0A2034E0" w:rsidR="00063498" w:rsidRPr="00063498" w:rsidRDefault="00063498" w:rsidP="00063498">
      <w:pPr>
        <w:pStyle w:val="Heading2"/>
        <w:rPr>
          <w:lang w:val="es-EC"/>
        </w:rPr>
      </w:pPr>
      <w:r>
        <w:rPr>
          <w:lang w:val="es-EC"/>
        </w:rPr>
        <w:lastRenderedPageBreak/>
        <w:t>Promociones</w:t>
      </w:r>
    </w:p>
    <w:p w14:paraId="5CB96205" w14:textId="79B58CD3" w:rsidR="00063498" w:rsidRDefault="00063498" w:rsidP="00063498">
      <w:pPr>
        <w:pStyle w:val="Heading2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E874DC" wp14:editId="459A8CAD">
            <wp:simplePos x="1355834" y="1324303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E5E63" w14:textId="77777777" w:rsidR="00063498" w:rsidRDefault="00063498" w:rsidP="00063498">
      <w:pPr>
        <w:pStyle w:val="Heading2"/>
        <w:rPr>
          <w:lang w:val="es-EC"/>
        </w:rPr>
      </w:pPr>
    </w:p>
    <w:p w14:paraId="775ABB85" w14:textId="77777777" w:rsidR="00063498" w:rsidRDefault="00063498" w:rsidP="00063498">
      <w:pPr>
        <w:pStyle w:val="Heading2"/>
        <w:rPr>
          <w:lang w:val="es-EC"/>
        </w:rPr>
      </w:pPr>
    </w:p>
    <w:p w14:paraId="25AE1079" w14:textId="19EFFA7A" w:rsidR="00063498" w:rsidRDefault="00063498" w:rsidP="00063498">
      <w:pPr>
        <w:pStyle w:val="Heading2"/>
        <w:rPr>
          <w:lang w:val="es-EC"/>
        </w:rPr>
      </w:pPr>
      <w:r>
        <w:rPr>
          <w:lang w:val="es-EC"/>
        </w:rPr>
        <w:lastRenderedPageBreak/>
        <w:t>Servicios</w:t>
      </w:r>
    </w:p>
    <w:p w14:paraId="741D7417" w14:textId="77777777" w:rsidR="00063498" w:rsidRDefault="00063498" w:rsidP="00063498">
      <w:pPr>
        <w:rPr>
          <w:lang w:val="es-EC"/>
        </w:rPr>
      </w:pPr>
    </w:p>
    <w:p w14:paraId="54E8D36C" w14:textId="01FC7FF6" w:rsidR="00063498" w:rsidRDefault="00063498" w:rsidP="00063498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675E44" wp14:editId="4EC5B2F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5AC38" w14:textId="6D0F5650" w:rsidR="00063498" w:rsidRDefault="00063498" w:rsidP="00063498">
      <w:pPr>
        <w:rPr>
          <w:lang w:val="es-EC"/>
        </w:rPr>
      </w:pPr>
    </w:p>
    <w:p w14:paraId="2668D930" w14:textId="5FB059C8" w:rsidR="00063498" w:rsidRDefault="00063498" w:rsidP="00063498">
      <w:pPr>
        <w:pStyle w:val="Heading2"/>
        <w:rPr>
          <w:lang w:val="es-EC"/>
        </w:rPr>
      </w:pPr>
      <w:r>
        <w:rPr>
          <w:lang w:val="es-EC"/>
        </w:rPr>
        <w:lastRenderedPageBreak/>
        <w:t>Ventas</w:t>
      </w:r>
    </w:p>
    <w:p w14:paraId="0B7134B0" w14:textId="21EA0341" w:rsidR="00063498" w:rsidRPr="00063498" w:rsidRDefault="00063498" w:rsidP="00063498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8B8C49" wp14:editId="774F440F">
            <wp:simplePos x="1355834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3498" w:rsidRPr="00063498" w:rsidSect="00063498">
      <w:pgSz w:w="15840" w:h="12240" w:orient="landscape"/>
      <w:pgMar w:top="1440" w:right="1440" w:bottom="144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3371"/>
    <w:multiLevelType w:val="hybridMultilevel"/>
    <w:tmpl w:val="70361F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512F44D4"/>
    <w:multiLevelType w:val="hybridMultilevel"/>
    <w:tmpl w:val="599E80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D"/>
    <w:rsid w:val="00063498"/>
    <w:rsid w:val="000915AC"/>
    <w:rsid w:val="000A5879"/>
    <w:rsid w:val="001166FC"/>
    <w:rsid w:val="00291695"/>
    <w:rsid w:val="00295559"/>
    <w:rsid w:val="002D78CB"/>
    <w:rsid w:val="004A138D"/>
    <w:rsid w:val="004F5DDE"/>
    <w:rsid w:val="00515FBF"/>
    <w:rsid w:val="00564976"/>
    <w:rsid w:val="005D185A"/>
    <w:rsid w:val="00642070"/>
    <w:rsid w:val="00696577"/>
    <w:rsid w:val="00714E6B"/>
    <w:rsid w:val="007D54DD"/>
    <w:rsid w:val="007E660C"/>
    <w:rsid w:val="00843D6C"/>
    <w:rsid w:val="008C3B34"/>
    <w:rsid w:val="008F56AE"/>
    <w:rsid w:val="00951305"/>
    <w:rsid w:val="00A16D0F"/>
    <w:rsid w:val="00AF23F1"/>
    <w:rsid w:val="00B426FD"/>
    <w:rsid w:val="00BB3F84"/>
    <w:rsid w:val="00BD5440"/>
    <w:rsid w:val="00C1733E"/>
    <w:rsid w:val="00C76327"/>
    <w:rsid w:val="00D8551D"/>
    <w:rsid w:val="00E11DEC"/>
    <w:rsid w:val="00E245B1"/>
    <w:rsid w:val="00E60401"/>
    <w:rsid w:val="00E612AA"/>
    <w:rsid w:val="00E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9A2"/>
  <w15:chartTrackingRefBased/>
  <w15:docId w15:val="{4C413A1E-4FAE-4D42-B4AB-5E763929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6C"/>
    <w:pPr>
      <w:spacing w:before="120" w:after="120" w:line="480" w:lineRule="auto"/>
      <w:ind w:firstLine="706"/>
      <w:jc w:val="both"/>
    </w:pPr>
    <w:rPr>
      <w:rFonts w:ascii="Times New Roman" w:hAnsi="Times New Roman"/>
      <w:sz w:val="24"/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B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DDE"/>
    <w:pPr>
      <w:spacing w:before="120" w:after="120" w:line="360" w:lineRule="auto"/>
      <w:jc w:val="center"/>
    </w:pPr>
    <w:rPr>
      <w:rFonts w:ascii="Times New Roman" w:hAnsi="Times New Roman"/>
      <w:sz w:val="24"/>
      <w:lang w:val="es-US"/>
    </w:rPr>
  </w:style>
  <w:style w:type="character" w:customStyle="1" w:styleId="Heading1Char">
    <w:name w:val="Heading 1 Char"/>
    <w:basedOn w:val="DefaultParagraphFont"/>
    <w:link w:val="Heading1"/>
    <w:uiPriority w:val="9"/>
    <w:rsid w:val="00515FBF"/>
    <w:rPr>
      <w:rFonts w:ascii="Times New Roman" w:eastAsiaTheme="majorEastAsia" w:hAnsi="Times New Roman" w:cstheme="majorBidi"/>
      <w:b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515FBF"/>
    <w:rPr>
      <w:rFonts w:ascii="Times New Roman" w:eastAsiaTheme="majorEastAsia" w:hAnsi="Times New Roman" w:cstheme="majorBidi"/>
      <w:b/>
      <w:sz w:val="26"/>
      <w:szCs w:val="26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564976"/>
    <w:rPr>
      <w:rFonts w:ascii="Times New Roman" w:eastAsiaTheme="majorEastAsia" w:hAnsi="Times New Roman" w:cstheme="majorBidi"/>
      <w:b/>
      <w:sz w:val="24"/>
      <w:szCs w:val="24"/>
      <w:lang w:val="es-US"/>
    </w:rPr>
  </w:style>
  <w:style w:type="paragraph" w:styleId="ListParagraph">
    <w:name w:val="List Paragraph"/>
    <w:basedOn w:val="Normal"/>
    <w:uiPriority w:val="34"/>
    <w:qFormat/>
    <w:rsid w:val="0064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r&#225;tu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Carátula.dotx</Template>
  <TotalTime>61</TotalTime>
  <Pages>7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ANDRES PALACIOS TUTIVEN</cp:lastModifiedBy>
  <cp:revision>17</cp:revision>
  <dcterms:created xsi:type="dcterms:W3CDTF">2021-07-03T15:08:00Z</dcterms:created>
  <dcterms:modified xsi:type="dcterms:W3CDTF">2021-07-25T20:16:00Z</dcterms:modified>
</cp:coreProperties>
</file>